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F6AB2" w14:textId="77777777" w:rsidR="00675A8E" w:rsidRDefault="0017375D" w:rsidP="007F408B">
      <w:pPr>
        <w:spacing w:after="24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Guía </w:t>
      </w:r>
      <w:r w:rsidR="00074821">
        <w:rPr>
          <w:rFonts w:ascii="Calibri" w:hAnsi="Calibri"/>
          <w:b/>
        </w:rPr>
        <w:t>para diseñar un mensaje persuasivo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822"/>
        <w:gridCol w:w="4366"/>
      </w:tblGrid>
      <w:tr w:rsidR="006E5EAD" w:rsidRPr="00B476B7" w14:paraId="3A9225F3" w14:textId="77777777" w:rsidTr="00EA6D37">
        <w:tc>
          <w:tcPr>
            <w:tcW w:w="2410" w:type="dxa"/>
            <w:shd w:val="clear" w:color="auto" w:fill="auto"/>
          </w:tcPr>
          <w:p w14:paraId="66169B58" w14:textId="77777777" w:rsidR="006E5EAD" w:rsidRPr="00B476B7" w:rsidRDefault="00074821" w:rsidP="00B476B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BLOQUE </w:t>
            </w:r>
            <w:r w:rsidR="006E5EAD" w:rsidRPr="00B476B7">
              <w:rPr>
                <w:rFonts w:ascii="Calibri" w:hAnsi="Calibri"/>
                <w:b/>
              </w:rPr>
              <w:t xml:space="preserve"> </w:t>
            </w:r>
          </w:p>
          <w:p w14:paraId="0C52610E" w14:textId="77777777" w:rsidR="006E5EAD" w:rsidRPr="00B476B7" w:rsidRDefault="006E5EAD" w:rsidP="00B476B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822" w:type="dxa"/>
            <w:shd w:val="clear" w:color="auto" w:fill="auto"/>
          </w:tcPr>
          <w:p w14:paraId="4F6200A5" w14:textId="77777777" w:rsidR="006E5EAD" w:rsidRPr="00B476B7" w:rsidRDefault="00074821" w:rsidP="00B476B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OBJETIVO </w:t>
            </w:r>
          </w:p>
        </w:tc>
        <w:tc>
          <w:tcPr>
            <w:tcW w:w="4366" w:type="dxa"/>
            <w:shd w:val="clear" w:color="auto" w:fill="auto"/>
          </w:tcPr>
          <w:p w14:paraId="7DBF9A5F" w14:textId="77777777" w:rsidR="006E5EAD" w:rsidRPr="00B476B7" w:rsidRDefault="00304B02" w:rsidP="00B476B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ESCRIBIR </w:t>
            </w:r>
          </w:p>
        </w:tc>
      </w:tr>
      <w:tr w:rsidR="006E5EAD" w:rsidRPr="00B476B7" w14:paraId="1BEE4556" w14:textId="77777777" w:rsidTr="00EA6D37">
        <w:trPr>
          <w:trHeight w:val="642"/>
        </w:trPr>
        <w:tc>
          <w:tcPr>
            <w:tcW w:w="2410" w:type="dxa"/>
            <w:shd w:val="clear" w:color="auto" w:fill="auto"/>
          </w:tcPr>
          <w:p w14:paraId="13C6A370" w14:textId="77777777" w:rsidR="006E5EAD" w:rsidRPr="005B49A4" w:rsidRDefault="006E5EAD" w:rsidP="00B476B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Mi meta </w:t>
            </w:r>
          </w:p>
        </w:tc>
        <w:tc>
          <w:tcPr>
            <w:tcW w:w="3822" w:type="dxa"/>
            <w:shd w:val="clear" w:color="auto" w:fill="auto"/>
          </w:tcPr>
          <w:p w14:paraId="4678B017" w14:textId="77777777" w:rsidR="006E5EAD" w:rsidRDefault="00304B02" w:rsidP="00B476B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¿Escribir que quiero lograr con este Pitch?</w:t>
            </w:r>
          </w:p>
        </w:tc>
        <w:tc>
          <w:tcPr>
            <w:tcW w:w="4366" w:type="dxa"/>
            <w:shd w:val="clear" w:color="auto" w:fill="auto"/>
          </w:tcPr>
          <w:p w14:paraId="68F4AB6E" w14:textId="3283A55D" w:rsidR="006E5EAD" w:rsidRDefault="00E95B9C" w:rsidP="00B476B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Conseguir que los visitantes de mi página web contraten mi servicio de viandas saludables</w:t>
            </w:r>
          </w:p>
          <w:p w14:paraId="1F08493C" w14:textId="6E4BB1E6" w:rsidR="00EA6D37" w:rsidRPr="00B476B7" w:rsidRDefault="00EA6D37" w:rsidP="00B476B7">
            <w:pPr>
              <w:rPr>
                <w:rFonts w:ascii="Calibri" w:hAnsi="Calibri"/>
              </w:rPr>
            </w:pPr>
          </w:p>
        </w:tc>
      </w:tr>
      <w:tr w:rsidR="006E5EAD" w:rsidRPr="00B476B7" w14:paraId="75ADE103" w14:textId="77777777" w:rsidTr="00EA6D37">
        <w:tc>
          <w:tcPr>
            <w:tcW w:w="2410" w:type="dxa"/>
            <w:shd w:val="clear" w:color="auto" w:fill="auto"/>
          </w:tcPr>
          <w:p w14:paraId="1EE6B31C" w14:textId="77777777" w:rsidR="006E5EAD" w:rsidRPr="00B476B7" w:rsidRDefault="00304B02" w:rsidP="00B476B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Gancho </w:t>
            </w:r>
          </w:p>
        </w:tc>
        <w:tc>
          <w:tcPr>
            <w:tcW w:w="3822" w:type="dxa"/>
            <w:shd w:val="clear" w:color="auto" w:fill="auto"/>
          </w:tcPr>
          <w:p w14:paraId="1371FBDC" w14:textId="77777777" w:rsidR="00304B02" w:rsidRPr="00074821" w:rsidRDefault="00304B02" w:rsidP="00074821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¿Qué frase, comentario o introducción harías para llamar la atención a tu interlocutor?. Es importante motivar a la persona para que tenga interés en escucharnos.</w:t>
            </w:r>
          </w:p>
        </w:tc>
        <w:tc>
          <w:tcPr>
            <w:tcW w:w="4366" w:type="dxa"/>
            <w:shd w:val="clear" w:color="auto" w:fill="auto"/>
          </w:tcPr>
          <w:p w14:paraId="16D7F3BA" w14:textId="6E56E1EE" w:rsidR="006E5EAD" w:rsidRPr="00B476B7" w:rsidRDefault="00EA6D37" w:rsidP="00E95B9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</w:t>
            </w:r>
            <w:r w:rsidR="00E95B9C">
              <w:rPr>
                <w:rFonts w:ascii="Calibri" w:hAnsi="Calibri"/>
              </w:rPr>
              <w:t>Estás con ganas de comer rico, sin dejar de comer saludable?</w:t>
            </w:r>
          </w:p>
        </w:tc>
      </w:tr>
      <w:tr w:rsidR="00E54572" w:rsidRPr="00B476B7" w14:paraId="0C0A40B2" w14:textId="77777777" w:rsidTr="00EA6D37">
        <w:tc>
          <w:tcPr>
            <w:tcW w:w="2410" w:type="dxa"/>
            <w:shd w:val="clear" w:color="auto" w:fill="auto"/>
          </w:tcPr>
          <w:p w14:paraId="2A9E2401" w14:textId="77777777" w:rsidR="00E54572" w:rsidRDefault="00E545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Problema u oportunidad</w:t>
            </w:r>
          </w:p>
        </w:tc>
        <w:tc>
          <w:tcPr>
            <w:tcW w:w="3822" w:type="dxa"/>
            <w:shd w:val="clear" w:color="auto" w:fill="auto"/>
          </w:tcPr>
          <w:p w14:paraId="0FD81435" w14:textId="77777777" w:rsidR="00E54572" w:rsidRDefault="00E545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Describir la necesidad </w:t>
            </w:r>
            <w:r w:rsidR="004C7223">
              <w:rPr>
                <w:rFonts w:ascii="Calibri" w:hAnsi="Calibri"/>
              </w:rPr>
              <w:t xml:space="preserve">o problema que vas a resolver para que tu interlocutor se identifique </w:t>
            </w:r>
          </w:p>
          <w:p w14:paraId="6F8BE08F" w14:textId="77777777" w:rsidR="004C7223" w:rsidRDefault="004C7223">
            <w:pPr>
              <w:rPr>
                <w:rFonts w:ascii="Calibri" w:hAnsi="Calibri"/>
              </w:rPr>
            </w:pPr>
          </w:p>
        </w:tc>
        <w:tc>
          <w:tcPr>
            <w:tcW w:w="4366" w:type="dxa"/>
            <w:shd w:val="clear" w:color="auto" w:fill="auto"/>
          </w:tcPr>
          <w:p w14:paraId="1151640D" w14:textId="56984C9C" w:rsidR="00E54572" w:rsidRDefault="00E95B9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También pasamos por eso, así que… ¡Bienvenido al club! Nos frustraba mucho ver que esa no era una opción disponible para todo el mundo. </w:t>
            </w:r>
          </w:p>
          <w:p w14:paraId="6432CDB3" w14:textId="79FD9BDD" w:rsidR="00EA6D37" w:rsidRPr="00B476B7" w:rsidRDefault="00EA6D37">
            <w:pPr>
              <w:rPr>
                <w:rFonts w:ascii="Calibri" w:hAnsi="Calibri"/>
              </w:rPr>
            </w:pPr>
          </w:p>
        </w:tc>
      </w:tr>
      <w:tr w:rsidR="0099546B" w:rsidRPr="00B476B7" w14:paraId="529CCB41" w14:textId="77777777" w:rsidTr="00EA6D37">
        <w:tc>
          <w:tcPr>
            <w:tcW w:w="2410" w:type="dxa"/>
            <w:shd w:val="clear" w:color="auto" w:fill="auto"/>
          </w:tcPr>
          <w:p w14:paraId="00609907" w14:textId="77777777" w:rsidR="0099546B" w:rsidRPr="00B476B7" w:rsidRDefault="009954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Solucion</w:t>
            </w:r>
          </w:p>
        </w:tc>
        <w:tc>
          <w:tcPr>
            <w:tcW w:w="3822" w:type="dxa"/>
            <w:shd w:val="clear" w:color="auto" w:fill="auto"/>
          </w:tcPr>
          <w:p w14:paraId="14DB430A" w14:textId="77777777" w:rsidR="0099546B" w:rsidRDefault="009954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Explicar en forma sencilla y objetiva, como vamos resolver la necesidad (demostrar)</w:t>
            </w:r>
          </w:p>
          <w:p w14:paraId="19C9BF2C" w14:textId="77777777" w:rsidR="0099546B" w:rsidRDefault="009954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Asesorarlos y sugerirles cual es la solución mejor para ellos </w:t>
            </w:r>
          </w:p>
          <w:p w14:paraId="3AA79187" w14:textId="057FFAEB" w:rsidR="00BD4816" w:rsidRPr="00B476B7" w:rsidRDefault="00BD4816">
            <w:pPr>
              <w:rPr>
                <w:rFonts w:ascii="Calibri" w:hAnsi="Calibri"/>
              </w:rPr>
            </w:pPr>
          </w:p>
        </w:tc>
        <w:tc>
          <w:tcPr>
            <w:tcW w:w="4366" w:type="dxa"/>
            <w:shd w:val="clear" w:color="auto" w:fill="auto"/>
          </w:tcPr>
          <w:p w14:paraId="4986C768" w14:textId="5C96BA80" w:rsidR="0099546B" w:rsidRPr="00B476B7" w:rsidRDefault="00E95B9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Por ello, decidimos especializarnos en lo mágico: fusionar lo saludable con lo exquisito. Así nació Punto Light.</w:t>
            </w:r>
          </w:p>
        </w:tc>
      </w:tr>
      <w:tr w:rsidR="009931FD" w:rsidRPr="00B476B7" w14:paraId="5C7A8274" w14:textId="77777777" w:rsidTr="00EA6D37">
        <w:tc>
          <w:tcPr>
            <w:tcW w:w="2410" w:type="dxa"/>
            <w:shd w:val="clear" w:color="auto" w:fill="auto"/>
          </w:tcPr>
          <w:p w14:paraId="642E5AB9" w14:textId="77777777" w:rsidR="009931FD" w:rsidRPr="0085376E" w:rsidRDefault="009931F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Beneficios </w:t>
            </w:r>
          </w:p>
          <w:p w14:paraId="615B4A70" w14:textId="77777777" w:rsidR="009931FD" w:rsidRPr="00B44F3B" w:rsidRDefault="009931FD">
            <w:pPr>
              <w:jc w:val="both"/>
              <w:rPr>
                <w:rFonts w:ascii="Calibri" w:hAnsi="Calibri"/>
              </w:rPr>
            </w:pPr>
          </w:p>
          <w:p w14:paraId="0643A5B9" w14:textId="77777777" w:rsidR="009931FD" w:rsidRPr="00B476B7" w:rsidRDefault="009931FD">
            <w:pPr>
              <w:rPr>
                <w:rFonts w:ascii="Calibri" w:hAnsi="Calibri"/>
              </w:rPr>
            </w:pPr>
          </w:p>
        </w:tc>
        <w:tc>
          <w:tcPr>
            <w:tcW w:w="3822" w:type="dxa"/>
            <w:shd w:val="clear" w:color="auto" w:fill="auto"/>
          </w:tcPr>
          <w:p w14:paraId="6C39676C" w14:textId="77777777" w:rsidR="009931FD" w:rsidRDefault="009931F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Demostrar los beneficios que se podrán obtener. Intentar que lo perciban de forma vivencial y como los resultados afectaran su vida </w:t>
            </w:r>
          </w:p>
          <w:p w14:paraId="7141836E" w14:textId="77777777" w:rsidR="004C7223" w:rsidRPr="00B476B7" w:rsidRDefault="004C7223">
            <w:pPr>
              <w:rPr>
                <w:rFonts w:ascii="Calibri" w:hAnsi="Calibri"/>
              </w:rPr>
            </w:pPr>
          </w:p>
        </w:tc>
        <w:tc>
          <w:tcPr>
            <w:tcW w:w="4366" w:type="dxa"/>
            <w:shd w:val="clear" w:color="auto" w:fill="auto"/>
          </w:tcPr>
          <w:p w14:paraId="795C140F" w14:textId="1FE44650" w:rsidR="009931FD" w:rsidRPr="00B476B7" w:rsidRDefault="00E95B9C" w:rsidP="00BD48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 nosotros podrás disfrutar de diferentes servicios de viandas, pensadas para cuidar tu salud, adaptarse a tus necesidades, y mimar a tu paladar.</w:t>
            </w:r>
          </w:p>
        </w:tc>
      </w:tr>
      <w:tr w:rsidR="0099546B" w:rsidRPr="00B476B7" w14:paraId="5638036C" w14:textId="77777777" w:rsidTr="00EA6D37">
        <w:tc>
          <w:tcPr>
            <w:tcW w:w="2410" w:type="dxa"/>
            <w:shd w:val="clear" w:color="auto" w:fill="auto"/>
          </w:tcPr>
          <w:p w14:paraId="62EB717B" w14:textId="77777777" w:rsidR="0099546B" w:rsidRDefault="009954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Respaldar la propuesta </w:t>
            </w:r>
          </w:p>
        </w:tc>
        <w:tc>
          <w:tcPr>
            <w:tcW w:w="3822" w:type="dxa"/>
            <w:shd w:val="clear" w:color="auto" w:fill="auto"/>
          </w:tcPr>
          <w:p w14:paraId="7D6D779D" w14:textId="77777777" w:rsidR="0099546B" w:rsidRDefault="006967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Respaldar</w:t>
            </w:r>
            <w:r w:rsidR="0099546B" w:rsidRPr="0099546B">
              <w:rPr>
                <w:rFonts w:ascii="Calibri" w:hAnsi="Calibri"/>
              </w:rPr>
              <w:t xml:space="preserve"> nuestra</w:t>
            </w:r>
            <w:r>
              <w:rPr>
                <w:rFonts w:ascii="Calibri" w:hAnsi="Calibri"/>
              </w:rPr>
              <w:t xml:space="preserve"> propuesta con algún caso, testimonio o aval de un referente.</w:t>
            </w:r>
          </w:p>
          <w:p w14:paraId="6B92AC82" w14:textId="77777777" w:rsidR="004C7223" w:rsidRDefault="004C7223">
            <w:pPr>
              <w:rPr>
                <w:rFonts w:ascii="Calibri" w:hAnsi="Calibri"/>
              </w:rPr>
            </w:pPr>
          </w:p>
        </w:tc>
        <w:tc>
          <w:tcPr>
            <w:tcW w:w="4366" w:type="dxa"/>
            <w:shd w:val="clear" w:color="auto" w:fill="auto"/>
          </w:tcPr>
          <w:p w14:paraId="74F0D569" w14:textId="1FE08A9A" w:rsidR="00BD4816" w:rsidRPr="00BD4816" w:rsidRDefault="00BD4816" w:rsidP="00C42693">
            <w:pPr>
              <w:rPr>
                <w:rFonts w:ascii="Calibri" w:hAnsi="Calibri"/>
              </w:rPr>
            </w:pPr>
          </w:p>
        </w:tc>
      </w:tr>
      <w:tr w:rsidR="0099546B" w:rsidRPr="00B476B7" w14:paraId="48BDC367" w14:textId="77777777" w:rsidTr="00EA6D37">
        <w:tc>
          <w:tcPr>
            <w:tcW w:w="2410" w:type="dxa"/>
            <w:shd w:val="clear" w:color="auto" w:fill="auto"/>
          </w:tcPr>
          <w:p w14:paraId="3DE81DD3" w14:textId="77777777" w:rsidR="0099546B" w:rsidRPr="00B55328" w:rsidRDefault="009954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Call to Action </w:t>
            </w:r>
          </w:p>
          <w:p w14:paraId="0CCD0E75" w14:textId="77777777" w:rsidR="0099546B" w:rsidRPr="00B476B7" w:rsidRDefault="0099546B">
            <w:pPr>
              <w:rPr>
                <w:rFonts w:ascii="Calibri" w:hAnsi="Calibri"/>
              </w:rPr>
            </w:pPr>
          </w:p>
        </w:tc>
        <w:tc>
          <w:tcPr>
            <w:tcW w:w="3822" w:type="dxa"/>
            <w:shd w:val="clear" w:color="auto" w:fill="auto"/>
          </w:tcPr>
          <w:p w14:paraId="31B05A13" w14:textId="77777777" w:rsidR="0099546B" w:rsidRDefault="006967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Acordar y sugerirle</w:t>
            </w:r>
            <w:r w:rsidR="0099546B">
              <w:rPr>
                <w:rFonts w:ascii="Calibri" w:hAnsi="Calibri"/>
              </w:rPr>
              <w:t xml:space="preserve"> a</w:t>
            </w:r>
            <w:r>
              <w:rPr>
                <w:rFonts w:ascii="Calibri" w:hAnsi="Calibri"/>
              </w:rPr>
              <w:t xml:space="preserve">  mi i</w:t>
            </w:r>
            <w:r w:rsidR="0099546B">
              <w:rPr>
                <w:rFonts w:ascii="Calibri" w:hAnsi="Calibri"/>
              </w:rPr>
              <w:t xml:space="preserve">nterlocutor cuales son los pasos que deben dar para obtener nuestra solución. </w:t>
            </w:r>
          </w:p>
          <w:p w14:paraId="557C4DE3" w14:textId="77777777" w:rsidR="004C7223" w:rsidRPr="00B476B7" w:rsidRDefault="004C7223">
            <w:pPr>
              <w:rPr>
                <w:rFonts w:ascii="Calibri" w:hAnsi="Calibri"/>
              </w:rPr>
            </w:pPr>
          </w:p>
        </w:tc>
        <w:tc>
          <w:tcPr>
            <w:tcW w:w="4366" w:type="dxa"/>
            <w:shd w:val="clear" w:color="auto" w:fill="auto"/>
          </w:tcPr>
          <w:p w14:paraId="5B0BCE7E" w14:textId="77777777" w:rsidR="00C42693" w:rsidRPr="00E95B9C" w:rsidRDefault="00C42693" w:rsidP="00C426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¡Esperamos verte muy pronto en nuestra familia!</w:t>
            </w:r>
          </w:p>
          <w:p w14:paraId="1CC4E624" w14:textId="7DECF5DA" w:rsidR="00BD4816" w:rsidRPr="00BD4816" w:rsidRDefault="00BD4816" w:rsidP="00C42693">
            <w:pPr>
              <w:rPr>
                <w:rFonts w:ascii="Calibri" w:hAnsi="Calibri"/>
              </w:rPr>
            </w:pPr>
          </w:p>
        </w:tc>
      </w:tr>
    </w:tbl>
    <w:p w14:paraId="32FE1578" w14:textId="77777777" w:rsidR="00074821" w:rsidRDefault="00074821" w:rsidP="00E06259">
      <w:pPr>
        <w:rPr>
          <w:rFonts w:ascii="Calibri" w:hAnsi="Calibri"/>
          <w:b/>
        </w:rPr>
      </w:pPr>
    </w:p>
    <w:p w14:paraId="588A6845" w14:textId="77777777" w:rsidR="00074821" w:rsidRDefault="00074821" w:rsidP="00E06259">
      <w:pPr>
        <w:rPr>
          <w:rFonts w:ascii="Calibri" w:hAnsi="Calibri"/>
          <w:b/>
        </w:rPr>
      </w:pPr>
    </w:p>
    <w:p w14:paraId="50CF0A70" w14:textId="77777777" w:rsidR="00E06259" w:rsidRDefault="00E06259" w:rsidP="00E0625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Los 6 estímulos: Egocentrismo – Comienzo y Final – Tangible – Emocional – Contraste – Visual </w:t>
      </w:r>
    </w:p>
    <w:p w14:paraId="31D04FB1" w14:textId="77777777" w:rsidR="00E06259" w:rsidRDefault="00E06259" w:rsidP="00E06259">
      <w:pPr>
        <w:rPr>
          <w:rFonts w:ascii="Calibri" w:hAnsi="Calibri"/>
          <w:b/>
        </w:rPr>
      </w:pPr>
    </w:p>
    <w:p w14:paraId="1F8E0D73" w14:textId="77777777" w:rsidR="00E06259" w:rsidRDefault="00E06259" w:rsidP="00E0625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Condimentos: Historias, </w:t>
      </w:r>
      <w:r w:rsidR="008A494D">
        <w:rPr>
          <w:rFonts w:ascii="Calibri" w:hAnsi="Calibri"/>
          <w:b/>
        </w:rPr>
        <w:t>Ejercicios</w:t>
      </w:r>
      <w:r>
        <w:rPr>
          <w:rFonts w:ascii="Calibri" w:hAnsi="Calibri"/>
          <w:b/>
        </w:rPr>
        <w:t xml:space="preserve">, </w:t>
      </w:r>
      <w:r w:rsidR="008A494D">
        <w:rPr>
          <w:rFonts w:ascii="Calibri" w:hAnsi="Calibri"/>
          <w:b/>
        </w:rPr>
        <w:t>Analogías, Fotos, Videos, estadísticas, premios, humos</w:t>
      </w:r>
    </w:p>
    <w:p w14:paraId="27A6A795" w14:textId="77777777" w:rsidR="00E06259" w:rsidRDefault="00E06259" w:rsidP="00A95759">
      <w:pPr>
        <w:jc w:val="center"/>
        <w:rPr>
          <w:rFonts w:ascii="Calibri" w:hAnsi="Calibri"/>
          <w:b/>
        </w:rPr>
      </w:pPr>
    </w:p>
    <w:p w14:paraId="3F77B873" w14:textId="77777777" w:rsidR="00E06259" w:rsidRDefault="00E06259" w:rsidP="00E06259">
      <w:pPr>
        <w:rPr>
          <w:rFonts w:ascii="Calibri" w:hAnsi="Calibri"/>
          <w:b/>
        </w:rPr>
      </w:pPr>
      <w:bookmarkStart w:id="0" w:name="_GoBack"/>
      <w:bookmarkEnd w:id="0"/>
    </w:p>
    <w:sectPr w:rsidR="00E06259" w:rsidSect="00DB26E2">
      <w:headerReference w:type="default" r:id="rId7"/>
      <w:footerReference w:type="default" r:id="rId8"/>
      <w:pgSz w:w="11907" w:h="16840" w:code="9"/>
      <w:pgMar w:top="1797" w:right="539" w:bottom="1418" w:left="720" w:header="357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DD61A" w14:textId="77777777" w:rsidR="00F04FFF" w:rsidRDefault="00F04FFF">
      <w:r>
        <w:separator/>
      </w:r>
    </w:p>
  </w:endnote>
  <w:endnote w:type="continuationSeparator" w:id="0">
    <w:p w14:paraId="34FEF00D" w14:textId="77777777" w:rsidR="00F04FFF" w:rsidRDefault="00F0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24" w:type="dxa"/>
      <w:tblLook w:val="01E0" w:firstRow="1" w:lastRow="1" w:firstColumn="1" w:lastColumn="1" w:noHBand="0" w:noVBand="0"/>
    </w:tblPr>
    <w:tblGrid>
      <w:gridCol w:w="3708"/>
      <w:gridCol w:w="3608"/>
      <w:gridCol w:w="3608"/>
    </w:tblGrid>
    <w:tr w:rsidR="004C4499" w14:paraId="477BE35E" w14:textId="77777777" w:rsidTr="008F72AF">
      <w:trPr>
        <w:trHeight w:val="611"/>
      </w:trPr>
      <w:tc>
        <w:tcPr>
          <w:tcW w:w="3708" w:type="dxa"/>
        </w:tcPr>
        <w:p w14:paraId="3E1E26FA" w14:textId="77777777" w:rsidR="004C4499" w:rsidRDefault="00304B02">
          <w:pPr>
            <w:pStyle w:val="Piedepgina"/>
          </w:pPr>
          <w:r>
            <w:rPr>
              <w:noProof/>
              <w:lang w:val="en-US"/>
            </w:rPr>
            <w:drawing>
              <wp:inline distT="0" distB="0" distL="0" distR="0" wp14:anchorId="14AA22D3" wp14:editId="5E06A42F">
                <wp:extent cx="1553845" cy="725805"/>
                <wp:effectExtent l="0" t="0" r="0" b="0"/>
                <wp:docPr id="3" name="Ima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845" cy="72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8" w:type="dxa"/>
        </w:tcPr>
        <w:p w14:paraId="25CA2914" w14:textId="77777777" w:rsidR="004C4499" w:rsidRDefault="004C4499">
          <w:pPr>
            <w:pStyle w:val="Piedepgina"/>
          </w:pPr>
        </w:p>
      </w:tc>
      <w:tc>
        <w:tcPr>
          <w:tcW w:w="3608" w:type="dxa"/>
        </w:tcPr>
        <w:p w14:paraId="57969917" w14:textId="77777777" w:rsidR="004C4499" w:rsidRDefault="004C4499">
          <w:pPr>
            <w:pStyle w:val="Piedepgina"/>
          </w:pPr>
        </w:p>
      </w:tc>
    </w:tr>
  </w:tbl>
  <w:p w14:paraId="76CE6915" w14:textId="77777777" w:rsidR="004C4499" w:rsidRDefault="004C4499" w:rsidP="00DB2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B2D83" w14:textId="77777777" w:rsidR="00F04FFF" w:rsidRDefault="00F04FFF">
      <w:r>
        <w:separator/>
      </w:r>
    </w:p>
  </w:footnote>
  <w:footnote w:type="continuationSeparator" w:id="0">
    <w:p w14:paraId="6B914D6F" w14:textId="77777777" w:rsidR="00F04FFF" w:rsidRDefault="00F04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3722"/>
      <w:gridCol w:w="3320"/>
      <w:gridCol w:w="3606"/>
    </w:tblGrid>
    <w:tr w:rsidR="004C4499" w14:paraId="4EADFD11" w14:textId="77777777" w:rsidTr="008F72AF">
      <w:tc>
        <w:tcPr>
          <w:tcW w:w="3732" w:type="dxa"/>
        </w:tcPr>
        <w:p w14:paraId="7C587C80" w14:textId="77777777" w:rsidR="004C4499" w:rsidRDefault="00304B02" w:rsidP="007C5C0F">
          <w:pPr>
            <w:pStyle w:val="Encabezado"/>
          </w:pPr>
          <w:r>
            <w:rPr>
              <w:noProof/>
              <w:lang w:val="en-US"/>
            </w:rPr>
            <w:drawing>
              <wp:inline distT="0" distB="0" distL="0" distR="0" wp14:anchorId="03906BF7" wp14:editId="568A905C">
                <wp:extent cx="2177415" cy="660400"/>
                <wp:effectExtent l="0" t="0" r="0" b="0"/>
                <wp:docPr id="1" name="Ima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741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2" w:type="dxa"/>
        </w:tcPr>
        <w:p w14:paraId="69AD2C50" w14:textId="77777777" w:rsidR="004C4499" w:rsidRDefault="004C4499" w:rsidP="007C5C0F">
          <w:pPr>
            <w:pStyle w:val="Encabezado"/>
          </w:pPr>
        </w:p>
      </w:tc>
      <w:tc>
        <w:tcPr>
          <w:tcW w:w="3732" w:type="dxa"/>
        </w:tcPr>
        <w:p w14:paraId="3389F5F8" w14:textId="77777777" w:rsidR="004C4499" w:rsidRDefault="00304B02" w:rsidP="008F72AF">
          <w:pPr>
            <w:pStyle w:val="Encabezado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1CD10B04" wp14:editId="1AA05A05">
                <wp:extent cx="1553845" cy="660400"/>
                <wp:effectExtent l="0" t="0" r="0" b="0"/>
                <wp:docPr id="2" name="Ima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84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D24414" w14:textId="77777777" w:rsidR="004C4499" w:rsidRDefault="004C4499" w:rsidP="007C5C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188B"/>
    <w:multiLevelType w:val="hybridMultilevel"/>
    <w:tmpl w:val="7AE4FBA2"/>
    <w:lvl w:ilvl="0" w:tplc="87900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618F"/>
    <w:multiLevelType w:val="hybridMultilevel"/>
    <w:tmpl w:val="EC1231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427B9A"/>
    <w:multiLevelType w:val="hybridMultilevel"/>
    <w:tmpl w:val="4BA2D3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2525E"/>
    <w:multiLevelType w:val="hybridMultilevel"/>
    <w:tmpl w:val="403811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A6D"/>
    <w:multiLevelType w:val="multilevel"/>
    <w:tmpl w:val="4DC8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C310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0FE9158A"/>
    <w:multiLevelType w:val="hybridMultilevel"/>
    <w:tmpl w:val="EB9E9624"/>
    <w:lvl w:ilvl="0" w:tplc="8FA40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1EDD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F258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FEB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100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B8C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5AC3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5C95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9C9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149541B"/>
    <w:multiLevelType w:val="hybridMultilevel"/>
    <w:tmpl w:val="FEF2228A"/>
    <w:lvl w:ilvl="0" w:tplc="87900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072BF"/>
    <w:multiLevelType w:val="hybridMultilevel"/>
    <w:tmpl w:val="B05C5F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468FC"/>
    <w:multiLevelType w:val="hybridMultilevel"/>
    <w:tmpl w:val="8D1843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3260E"/>
    <w:multiLevelType w:val="hybridMultilevel"/>
    <w:tmpl w:val="43D6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2070C"/>
    <w:multiLevelType w:val="hybridMultilevel"/>
    <w:tmpl w:val="2698E9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965E9"/>
    <w:multiLevelType w:val="hybridMultilevel"/>
    <w:tmpl w:val="498E1E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07F3C"/>
    <w:multiLevelType w:val="hybridMultilevel"/>
    <w:tmpl w:val="F55A1C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801B4"/>
    <w:multiLevelType w:val="hybridMultilevel"/>
    <w:tmpl w:val="F89C1E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51687C"/>
    <w:multiLevelType w:val="hybridMultilevel"/>
    <w:tmpl w:val="63F2AB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11D30"/>
    <w:multiLevelType w:val="hybridMultilevel"/>
    <w:tmpl w:val="EAF0B3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A44FE"/>
    <w:multiLevelType w:val="hybridMultilevel"/>
    <w:tmpl w:val="A498C7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97B99"/>
    <w:multiLevelType w:val="hybridMultilevel"/>
    <w:tmpl w:val="C9C8A7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22748"/>
    <w:multiLevelType w:val="hybridMultilevel"/>
    <w:tmpl w:val="5130EE64"/>
    <w:lvl w:ilvl="0" w:tplc="63FE73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71FBE"/>
    <w:multiLevelType w:val="hybridMultilevel"/>
    <w:tmpl w:val="93245D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5B7FC4"/>
    <w:multiLevelType w:val="hybridMultilevel"/>
    <w:tmpl w:val="C79E9406"/>
    <w:lvl w:ilvl="0" w:tplc="38A699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60F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72A4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F27C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6C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E653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428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0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BCBC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6684F40"/>
    <w:multiLevelType w:val="hybridMultilevel"/>
    <w:tmpl w:val="25743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83E0E"/>
    <w:multiLevelType w:val="hybridMultilevel"/>
    <w:tmpl w:val="011AABC6"/>
    <w:lvl w:ilvl="0" w:tplc="D1F6425E">
      <w:start w:val="1"/>
      <w:numFmt w:val="bullet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A0C97"/>
    <w:multiLevelType w:val="hybridMultilevel"/>
    <w:tmpl w:val="1904F5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904C6"/>
    <w:multiLevelType w:val="hybridMultilevel"/>
    <w:tmpl w:val="76507B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84FB3"/>
    <w:multiLevelType w:val="hybridMultilevel"/>
    <w:tmpl w:val="386AA8E8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24A94"/>
    <w:multiLevelType w:val="multilevel"/>
    <w:tmpl w:val="8CCE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11F90"/>
    <w:multiLevelType w:val="hybridMultilevel"/>
    <w:tmpl w:val="1EDC280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ED54EE"/>
    <w:multiLevelType w:val="hybridMultilevel"/>
    <w:tmpl w:val="088E72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541D0"/>
    <w:multiLevelType w:val="hybridMultilevel"/>
    <w:tmpl w:val="9BE070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803D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85367F"/>
    <w:multiLevelType w:val="hybridMultilevel"/>
    <w:tmpl w:val="DA324F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70400"/>
    <w:multiLevelType w:val="hybridMultilevel"/>
    <w:tmpl w:val="7D36F4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3438B"/>
    <w:multiLevelType w:val="multilevel"/>
    <w:tmpl w:val="C04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5C67D3"/>
    <w:multiLevelType w:val="hybridMultilevel"/>
    <w:tmpl w:val="A5088CC0"/>
    <w:lvl w:ilvl="0" w:tplc="3312C420">
      <w:start w:val="1"/>
      <w:numFmt w:val="bullet"/>
      <w:lvlText w:val="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auto"/>
        <w:sz w:val="36"/>
        <w:szCs w:val="36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10FC7"/>
    <w:multiLevelType w:val="hybridMultilevel"/>
    <w:tmpl w:val="EB221B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E8237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C2463A"/>
    <w:multiLevelType w:val="multilevel"/>
    <w:tmpl w:val="BD5E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44F27"/>
    <w:multiLevelType w:val="hybridMultilevel"/>
    <w:tmpl w:val="AD203C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40A27"/>
    <w:multiLevelType w:val="hybridMultilevel"/>
    <w:tmpl w:val="6F64B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547B0"/>
    <w:multiLevelType w:val="hybridMultilevel"/>
    <w:tmpl w:val="BF825412"/>
    <w:lvl w:ilvl="0" w:tplc="87900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260D1"/>
    <w:multiLevelType w:val="hybridMultilevel"/>
    <w:tmpl w:val="F2E61BB6"/>
    <w:lvl w:ilvl="0" w:tplc="D1F6425E">
      <w:start w:val="1"/>
      <w:numFmt w:val="bullet"/>
      <w:lvlText w:val="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2200"/>
        </w:tabs>
        <w:ind w:left="2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41" w15:restartNumberingAfterBreak="0">
    <w:nsid w:val="798F2E48"/>
    <w:multiLevelType w:val="hybridMultilevel"/>
    <w:tmpl w:val="954CF8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6225D"/>
    <w:multiLevelType w:val="hybridMultilevel"/>
    <w:tmpl w:val="A76C73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9"/>
  </w:num>
  <w:num w:numId="4">
    <w:abstractNumId w:val="20"/>
  </w:num>
  <w:num w:numId="5">
    <w:abstractNumId w:val="3"/>
  </w:num>
  <w:num w:numId="6">
    <w:abstractNumId w:val="13"/>
  </w:num>
  <w:num w:numId="7">
    <w:abstractNumId w:val="24"/>
  </w:num>
  <w:num w:numId="8">
    <w:abstractNumId w:val="12"/>
  </w:num>
  <w:num w:numId="9">
    <w:abstractNumId w:val="33"/>
  </w:num>
  <w:num w:numId="10">
    <w:abstractNumId w:val="27"/>
  </w:num>
  <w:num w:numId="11">
    <w:abstractNumId w:val="4"/>
  </w:num>
  <w:num w:numId="12">
    <w:abstractNumId w:val="36"/>
  </w:num>
  <w:num w:numId="13">
    <w:abstractNumId w:val="2"/>
  </w:num>
  <w:num w:numId="14">
    <w:abstractNumId w:val="14"/>
  </w:num>
  <w:num w:numId="15">
    <w:abstractNumId w:val="42"/>
  </w:num>
  <w:num w:numId="16">
    <w:abstractNumId w:val="16"/>
  </w:num>
  <w:num w:numId="17">
    <w:abstractNumId w:val="18"/>
  </w:num>
  <w:num w:numId="18">
    <w:abstractNumId w:val="38"/>
  </w:num>
  <w:num w:numId="19">
    <w:abstractNumId w:val="9"/>
  </w:num>
  <w:num w:numId="20">
    <w:abstractNumId w:val="22"/>
  </w:num>
  <w:num w:numId="21">
    <w:abstractNumId w:val="35"/>
  </w:num>
  <w:num w:numId="22">
    <w:abstractNumId w:val="23"/>
  </w:num>
  <w:num w:numId="23">
    <w:abstractNumId w:val="26"/>
  </w:num>
  <w:num w:numId="24">
    <w:abstractNumId w:val="30"/>
  </w:num>
  <w:num w:numId="25">
    <w:abstractNumId w:val="40"/>
  </w:num>
  <w:num w:numId="26">
    <w:abstractNumId w:val="34"/>
  </w:num>
  <w:num w:numId="27">
    <w:abstractNumId w:val="5"/>
  </w:num>
  <w:num w:numId="28">
    <w:abstractNumId w:val="39"/>
  </w:num>
  <w:num w:numId="29">
    <w:abstractNumId w:val="7"/>
  </w:num>
  <w:num w:numId="30">
    <w:abstractNumId w:val="0"/>
  </w:num>
  <w:num w:numId="31">
    <w:abstractNumId w:val="19"/>
  </w:num>
  <w:num w:numId="32">
    <w:abstractNumId w:val="37"/>
  </w:num>
  <w:num w:numId="33">
    <w:abstractNumId w:val="41"/>
  </w:num>
  <w:num w:numId="34">
    <w:abstractNumId w:val="8"/>
  </w:num>
  <w:num w:numId="35">
    <w:abstractNumId w:val="17"/>
  </w:num>
  <w:num w:numId="36">
    <w:abstractNumId w:val="15"/>
  </w:num>
  <w:num w:numId="37">
    <w:abstractNumId w:val="31"/>
  </w:num>
  <w:num w:numId="38">
    <w:abstractNumId w:val="32"/>
  </w:num>
  <w:num w:numId="39">
    <w:abstractNumId w:val="21"/>
  </w:num>
  <w:num w:numId="40">
    <w:abstractNumId w:val="6"/>
  </w:num>
  <w:num w:numId="41">
    <w:abstractNumId w:val="28"/>
  </w:num>
  <w:num w:numId="42">
    <w:abstractNumId w:val="10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8B"/>
    <w:rsid w:val="000225B4"/>
    <w:rsid w:val="00053C74"/>
    <w:rsid w:val="00055DE6"/>
    <w:rsid w:val="000674D0"/>
    <w:rsid w:val="00074821"/>
    <w:rsid w:val="000C4869"/>
    <w:rsid w:val="000F7306"/>
    <w:rsid w:val="0017375D"/>
    <w:rsid w:val="0018371D"/>
    <w:rsid w:val="001B2C1F"/>
    <w:rsid w:val="001D34BC"/>
    <w:rsid w:val="001E08D4"/>
    <w:rsid w:val="002127FE"/>
    <w:rsid w:val="00225B70"/>
    <w:rsid w:val="00236489"/>
    <w:rsid w:val="00242474"/>
    <w:rsid w:val="002657EB"/>
    <w:rsid w:val="002A1F76"/>
    <w:rsid w:val="0030470B"/>
    <w:rsid w:val="00304B02"/>
    <w:rsid w:val="003631E0"/>
    <w:rsid w:val="00371A4A"/>
    <w:rsid w:val="003764ED"/>
    <w:rsid w:val="0037743D"/>
    <w:rsid w:val="003B2D6D"/>
    <w:rsid w:val="00402D63"/>
    <w:rsid w:val="00415023"/>
    <w:rsid w:val="00416053"/>
    <w:rsid w:val="00482EC8"/>
    <w:rsid w:val="00487CF8"/>
    <w:rsid w:val="004C4499"/>
    <w:rsid w:val="004C5153"/>
    <w:rsid w:val="004C7223"/>
    <w:rsid w:val="004F4241"/>
    <w:rsid w:val="004F4889"/>
    <w:rsid w:val="005A0E32"/>
    <w:rsid w:val="005B49A4"/>
    <w:rsid w:val="005C341A"/>
    <w:rsid w:val="005D3BF3"/>
    <w:rsid w:val="005D526B"/>
    <w:rsid w:val="006076B7"/>
    <w:rsid w:val="00611700"/>
    <w:rsid w:val="00655553"/>
    <w:rsid w:val="00675A8E"/>
    <w:rsid w:val="006903D4"/>
    <w:rsid w:val="00696751"/>
    <w:rsid w:val="006A3BDB"/>
    <w:rsid w:val="006C7A2B"/>
    <w:rsid w:val="006D45C7"/>
    <w:rsid w:val="006E5EAD"/>
    <w:rsid w:val="006F30E0"/>
    <w:rsid w:val="006F6113"/>
    <w:rsid w:val="007015DE"/>
    <w:rsid w:val="007538C9"/>
    <w:rsid w:val="00756F26"/>
    <w:rsid w:val="00773002"/>
    <w:rsid w:val="00777756"/>
    <w:rsid w:val="007C5C0F"/>
    <w:rsid w:val="007D2651"/>
    <w:rsid w:val="007F408B"/>
    <w:rsid w:val="008058FB"/>
    <w:rsid w:val="0085376E"/>
    <w:rsid w:val="0085582D"/>
    <w:rsid w:val="00865FAB"/>
    <w:rsid w:val="00883850"/>
    <w:rsid w:val="00891B58"/>
    <w:rsid w:val="008A494D"/>
    <w:rsid w:val="008C5F5C"/>
    <w:rsid w:val="008F72AF"/>
    <w:rsid w:val="0090205F"/>
    <w:rsid w:val="00911381"/>
    <w:rsid w:val="0094059B"/>
    <w:rsid w:val="0095371B"/>
    <w:rsid w:val="00957AA4"/>
    <w:rsid w:val="00977AFD"/>
    <w:rsid w:val="009931FD"/>
    <w:rsid w:val="0099546B"/>
    <w:rsid w:val="009D4956"/>
    <w:rsid w:val="009F4D35"/>
    <w:rsid w:val="00A07816"/>
    <w:rsid w:val="00A214E3"/>
    <w:rsid w:val="00A41F2E"/>
    <w:rsid w:val="00A67E9F"/>
    <w:rsid w:val="00A95759"/>
    <w:rsid w:val="00AA1E3B"/>
    <w:rsid w:val="00AA5730"/>
    <w:rsid w:val="00AB3E82"/>
    <w:rsid w:val="00AC1B67"/>
    <w:rsid w:val="00AC35BC"/>
    <w:rsid w:val="00B2596E"/>
    <w:rsid w:val="00B44F3B"/>
    <w:rsid w:val="00B476B7"/>
    <w:rsid w:val="00B50DE0"/>
    <w:rsid w:val="00B54AF6"/>
    <w:rsid w:val="00B55328"/>
    <w:rsid w:val="00B7498D"/>
    <w:rsid w:val="00BD4816"/>
    <w:rsid w:val="00BF73AB"/>
    <w:rsid w:val="00C24911"/>
    <w:rsid w:val="00C42693"/>
    <w:rsid w:val="00C81B74"/>
    <w:rsid w:val="00CA0F16"/>
    <w:rsid w:val="00CB469E"/>
    <w:rsid w:val="00D2316F"/>
    <w:rsid w:val="00D4095F"/>
    <w:rsid w:val="00D430F5"/>
    <w:rsid w:val="00D52D14"/>
    <w:rsid w:val="00D66999"/>
    <w:rsid w:val="00D934C3"/>
    <w:rsid w:val="00DB26E2"/>
    <w:rsid w:val="00DF74A0"/>
    <w:rsid w:val="00E06259"/>
    <w:rsid w:val="00E2084E"/>
    <w:rsid w:val="00E344B7"/>
    <w:rsid w:val="00E34D46"/>
    <w:rsid w:val="00E54572"/>
    <w:rsid w:val="00E5799A"/>
    <w:rsid w:val="00E9070E"/>
    <w:rsid w:val="00E91BAC"/>
    <w:rsid w:val="00E95B9C"/>
    <w:rsid w:val="00EA6D37"/>
    <w:rsid w:val="00F04FFF"/>
    <w:rsid w:val="00F06D86"/>
    <w:rsid w:val="00F330FB"/>
    <w:rsid w:val="00F43B7A"/>
    <w:rsid w:val="00F87500"/>
    <w:rsid w:val="00F9395C"/>
    <w:rsid w:val="00FD7EC9"/>
    <w:rsid w:val="00FE211B"/>
    <w:rsid w:val="00FF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9D375F"/>
  <w15:chartTrackingRefBased/>
  <w15:docId w15:val="{51CA219F-A3C2-447D-98FA-52F500F9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416053"/>
    <w:pPr>
      <w:keepNext/>
      <w:spacing w:before="240" w:after="60"/>
      <w:outlineLvl w:val="0"/>
    </w:pPr>
    <w:rPr>
      <w:rFonts w:ascii="Trebuchet MS" w:hAnsi="Trebuchet MS" w:cs="Arial"/>
      <w:b/>
      <w:bCs/>
      <w:kern w:val="32"/>
      <w:sz w:val="32"/>
      <w:szCs w:val="32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Heading1Complex14pt">
    <w:name w:val="Style Heading 1 + (Complex) 14 pt"/>
    <w:basedOn w:val="Ttulo1"/>
    <w:rsid w:val="00416053"/>
    <w:rPr>
      <w:b w:val="0"/>
      <w:szCs w:val="28"/>
    </w:rPr>
  </w:style>
  <w:style w:type="paragraph" w:customStyle="1" w:styleId="pagindice">
    <w:name w:val="pag indice"/>
    <w:rsid w:val="00416053"/>
    <w:rPr>
      <w:rFonts w:ascii="Trebuchet MS" w:hAnsi="Trebuchet MS" w:cs="Arial"/>
      <w:bCs/>
      <w:kern w:val="32"/>
      <w:sz w:val="24"/>
      <w:szCs w:val="28"/>
      <w:lang w:eastAsia="es-AR"/>
    </w:rPr>
  </w:style>
  <w:style w:type="paragraph" w:customStyle="1" w:styleId="TextoContenido">
    <w:name w:val="Texto Contenido"/>
    <w:basedOn w:val="Normal"/>
    <w:rsid w:val="0018371D"/>
    <w:pPr>
      <w:spacing w:before="200" w:line="264" w:lineRule="auto"/>
      <w:ind w:left="284" w:firstLine="284"/>
      <w:jc w:val="both"/>
    </w:pPr>
    <w:rPr>
      <w:rFonts w:ascii="Trebuchet MS" w:hAnsi="Trebuchet MS"/>
      <w:sz w:val="20"/>
      <w:szCs w:val="20"/>
      <w:lang w:val="es-ES"/>
    </w:rPr>
  </w:style>
  <w:style w:type="paragraph" w:customStyle="1" w:styleId="Footerdata">
    <w:name w:val="Footer data"/>
    <w:rsid w:val="0018371D"/>
    <w:pPr>
      <w:spacing w:after="80"/>
      <w:jc w:val="right"/>
    </w:pPr>
    <w:rPr>
      <w:rFonts w:ascii="Trebuchet MS" w:hAnsi="Trebuchet MS"/>
      <w:color w:val="4D4D4D"/>
      <w:sz w:val="16"/>
      <w:szCs w:val="16"/>
      <w:lang w:val="es-ES" w:eastAsia="en-US"/>
    </w:rPr>
  </w:style>
  <w:style w:type="paragraph" w:styleId="Encabezado">
    <w:name w:val="header"/>
    <w:basedOn w:val="Normal"/>
    <w:rsid w:val="007C5C0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7C5C0F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7C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F875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87500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9575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e\Desktop\Consultora%20Praxis\Catamarca\M&#243;dulo%204\5-%20Guia%20para%20armar%20orat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5- Guia para armar oratoria.dotx</Template>
  <TotalTime>77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PIEDRA DE HACER SOPA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PIEDRA DE HACER SOPA</dc:title>
  <dc:subject/>
  <dc:creator>Emi Repetto</dc:creator>
  <cp:keywords/>
  <dc:description/>
  <cp:lastModifiedBy>Santiago</cp:lastModifiedBy>
  <cp:revision>5</cp:revision>
  <cp:lastPrinted>2011-04-26T11:05:00Z</cp:lastPrinted>
  <dcterms:created xsi:type="dcterms:W3CDTF">2023-10-31T11:32:00Z</dcterms:created>
  <dcterms:modified xsi:type="dcterms:W3CDTF">2023-11-09T21:43:00Z</dcterms:modified>
</cp:coreProperties>
</file>